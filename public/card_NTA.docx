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54A5" w14:textId="7C54BB8A" w:rsidR="00C63042" w:rsidRPr="007C7CFE" w:rsidRDefault="002B2410">
      <w:pPr>
        <w:rPr>
          <w:sz w:val="16"/>
          <w:szCs w:val="16"/>
        </w:rPr>
      </w:pPr>
    </w:p>
    <w:tbl>
      <w:tblPr>
        <w:tblStyle w:val="a3"/>
        <w:tblpPr w:leftFromText="180" w:rightFromText="180" w:vertAnchor="page" w:horzAnchor="margin" w:tblpY="4186"/>
        <w:tblW w:w="516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Layout table"/>
      </w:tblPr>
      <w:tblGrid>
        <w:gridCol w:w="1800"/>
        <w:gridCol w:w="7918"/>
        <w:gridCol w:w="2175"/>
      </w:tblGrid>
      <w:tr w:rsidR="0023378A" w14:paraId="0F82703D" w14:textId="77777777" w:rsidTr="00110F99">
        <w:trPr>
          <w:trHeight w:val="2311"/>
        </w:trPr>
        <w:tc>
          <w:tcPr>
            <w:tcW w:w="11893" w:type="dxa"/>
            <w:gridSpan w:val="3"/>
            <w:tcMar>
              <w:top w:w="1134" w:type="dxa"/>
            </w:tcMar>
          </w:tcPr>
          <w:p w14:paraId="2FA7BFD0" w14:textId="77777777" w:rsidR="0023378A" w:rsidRDefault="002B2410" w:rsidP="006909B8">
            <w:pPr>
              <w:pStyle w:val="2"/>
              <w:rPr>
                <w:noProof/>
              </w:rPr>
            </w:pPr>
            <w:sdt>
              <w:sdtPr>
                <w:rPr>
                  <w:noProof/>
                </w:rPr>
                <w:id w:val="1252385595"/>
                <w:placeholder>
                  <w:docPart w:val="0D94E311FCF4C346A76541BE5959FB52"/>
                </w:placeholder>
                <w:temporary/>
                <w:showingPlcHdr/>
                <w15:appearance w15:val="hidden"/>
              </w:sdtPr>
              <w:sdtEndPr/>
              <w:sdtContent>
                <w:r w:rsidR="0023378A" w:rsidRPr="009B5352">
                  <w:t>A SPECIAL</w:t>
                </w:r>
              </w:sdtContent>
            </w:sdt>
          </w:p>
          <w:p w14:paraId="517652D2" w14:textId="77777777" w:rsidR="0023378A" w:rsidRDefault="002B2410" w:rsidP="006909B8">
            <w:pPr>
              <w:pStyle w:val="1"/>
            </w:pPr>
            <w:sdt>
              <w:sdtPr>
                <w:rPr>
                  <w:noProof/>
                </w:rPr>
                <w:id w:val="1033928471"/>
                <w:placeholder>
                  <w:docPart w:val="D0D21E8DF977264887C8E18F1B7B9FB9"/>
                </w:placeholder>
                <w:temporary/>
                <w:showingPlcHdr/>
                <w15:appearance w15:val="hidden"/>
              </w:sdtPr>
              <w:sdtEndPr/>
              <w:sdtContent>
                <w:r w:rsidR="0023378A" w:rsidRPr="00113097">
                  <w:t>GIFT</w:t>
                </w:r>
                <w:r w:rsidR="0023378A" w:rsidRPr="00606292">
                  <w:t xml:space="preserve"> FOR YOU</w:t>
                </w:r>
              </w:sdtContent>
            </w:sdt>
          </w:p>
          <w:p w14:paraId="43542E56" w14:textId="77777777" w:rsidR="0023378A" w:rsidRDefault="002B2410" w:rsidP="006909B8">
            <w:pPr>
              <w:pStyle w:val="3"/>
            </w:pPr>
            <w:sdt>
              <w:sdtPr>
                <w:id w:val="-543136394"/>
                <w:placeholder>
                  <w:docPart w:val="EEF6C11B7B4D6143ADDCF005992650C2"/>
                </w:placeholder>
                <w:temporary/>
                <w:showingPlcHdr/>
                <w15:appearance w15:val="hidden"/>
              </w:sdtPr>
              <w:sdtEndPr/>
              <w:sdtContent>
                <w:r w:rsidR="0023378A" w:rsidRPr="0089097D">
                  <w:t>This certificate entitles you to</w:t>
                </w:r>
              </w:sdtContent>
            </w:sdt>
          </w:p>
        </w:tc>
      </w:tr>
      <w:tr w:rsidR="006909B8" w14:paraId="6DE5CF6D" w14:textId="77777777" w:rsidTr="00110F99">
        <w:trPr>
          <w:trHeight w:val="435"/>
        </w:trPr>
        <w:tc>
          <w:tcPr>
            <w:tcW w:w="1800" w:type="dxa"/>
            <w:vAlign w:val="center"/>
          </w:tcPr>
          <w:p w14:paraId="1A188338" w14:textId="77777777" w:rsidR="0023378A" w:rsidRDefault="0023378A" w:rsidP="006909B8">
            <w:pPr>
              <w:rPr>
                <w:noProof/>
              </w:rPr>
            </w:pPr>
          </w:p>
        </w:tc>
        <w:tc>
          <w:tcPr>
            <w:tcW w:w="7918" w:type="dxa"/>
            <w:shd w:val="clear" w:color="auto" w:fill="FFFFFF" w:themeFill="background1"/>
            <w:vAlign w:val="center"/>
          </w:tcPr>
          <w:p w14:paraId="669CFB4E" w14:textId="5D0A35FE" w:rsidR="0023378A" w:rsidRDefault="0023378A" w:rsidP="006B24E1">
            <w:pPr>
              <w:rPr>
                <w:noProof/>
              </w:rPr>
            </w:pPr>
            <w:r>
              <w:rPr>
                <w:noProof/>
              </w:rPr>
              <w:t>NEAR Tiger NFT</w:t>
            </w:r>
          </w:p>
          <w:p w14:paraId="6BC6420A" w14:textId="77777777" w:rsidR="006B24E1" w:rsidRPr="00CB4EBA" w:rsidRDefault="006B24E1" w:rsidP="006B24E1">
            <w:pPr>
              <w:rPr>
                <w:noProof/>
              </w:rPr>
            </w:pPr>
          </w:p>
          <w:p w14:paraId="2F61BDD2" w14:textId="11C85ACF" w:rsidR="0023378A" w:rsidRDefault="00647A45" w:rsidP="006909B8">
            <w:pPr>
              <w:rPr>
                <w:noProof/>
              </w:rPr>
            </w:pPr>
            <w:r>
              <w:rPr>
                <w:noProof/>
              </w:rPr>
              <w:t xml:space="preserve">Link drop: </w:t>
            </w:r>
          </w:p>
        </w:tc>
        <w:tc>
          <w:tcPr>
            <w:tcW w:w="2175" w:type="dxa"/>
            <w:vAlign w:val="center"/>
          </w:tcPr>
          <w:p w14:paraId="53BBFD00" w14:textId="77777777" w:rsidR="0023378A" w:rsidRDefault="0023378A" w:rsidP="006909B8">
            <w:pPr>
              <w:rPr>
                <w:noProof/>
              </w:rPr>
            </w:pPr>
          </w:p>
        </w:tc>
      </w:tr>
      <w:tr w:rsidR="006909B8" w:rsidRPr="00113097" w14:paraId="6EC70AFF" w14:textId="77777777" w:rsidTr="00110F99">
        <w:trPr>
          <w:trHeight w:val="214"/>
        </w:trPr>
        <w:tc>
          <w:tcPr>
            <w:tcW w:w="1800" w:type="dxa"/>
            <w:vAlign w:val="center"/>
          </w:tcPr>
          <w:p w14:paraId="24536E0D" w14:textId="77777777" w:rsidR="0023378A" w:rsidRPr="00113097" w:rsidRDefault="0023378A" w:rsidP="006909B8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7918" w:type="dxa"/>
            <w:vAlign w:val="center"/>
          </w:tcPr>
          <w:p w14:paraId="2FB1C077" w14:textId="77777777" w:rsidR="0023378A" w:rsidRPr="00113097" w:rsidRDefault="0023378A" w:rsidP="006909B8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175" w:type="dxa"/>
            <w:vAlign w:val="center"/>
          </w:tcPr>
          <w:p w14:paraId="5131639B" w14:textId="77777777" w:rsidR="0023378A" w:rsidRPr="00113097" w:rsidRDefault="0023378A" w:rsidP="006909B8">
            <w:pPr>
              <w:rPr>
                <w:noProof/>
                <w:sz w:val="18"/>
                <w:szCs w:val="18"/>
              </w:rPr>
            </w:pPr>
          </w:p>
        </w:tc>
      </w:tr>
      <w:tr w:rsidR="006909B8" w14:paraId="20CF0423" w14:textId="77777777" w:rsidTr="00110F99">
        <w:trPr>
          <w:trHeight w:val="435"/>
        </w:trPr>
        <w:tc>
          <w:tcPr>
            <w:tcW w:w="1800" w:type="dxa"/>
            <w:vAlign w:val="center"/>
          </w:tcPr>
          <w:p w14:paraId="64FDC2BC" w14:textId="77777777" w:rsidR="0023378A" w:rsidRDefault="0023378A" w:rsidP="006909B8">
            <w:pPr>
              <w:rPr>
                <w:noProof/>
              </w:rPr>
            </w:pPr>
          </w:p>
        </w:tc>
        <w:tc>
          <w:tcPr>
            <w:tcW w:w="7918" w:type="dxa"/>
            <w:shd w:val="clear" w:color="auto" w:fill="FFFFFF" w:themeFill="background1"/>
            <w:vAlign w:val="center"/>
          </w:tcPr>
          <w:p w14:paraId="762487ED" w14:textId="43EE8CA7" w:rsidR="0023378A" w:rsidRDefault="002B2410" w:rsidP="006909B8">
            <w:pPr>
              <w:rPr>
                <w:noProof/>
              </w:rPr>
            </w:pPr>
            <w:sdt>
              <w:sdtPr>
                <w:rPr>
                  <w:rStyle w:val="a9"/>
                </w:rPr>
                <w:id w:val="1306511627"/>
                <w:placeholder>
                  <w:docPart w:val="88B231FBAA94674E80BE89A41737B32E"/>
                </w:placeholder>
                <w:temporary/>
                <w:showingPlcHdr/>
                <w15:appearance w15:val="hidden"/>
              </w:sdtPr>
              <w:sdtEndPr>
                <w:rPr>
                  <w:rStyle w:val="a9"/>
                </w:rPr>
              </w:sdtEndPr>
              <w:sdtContent>
                <w:r w:rsidR="0023378A" w:rsidRPr="001111BE">
                  <w:rPr>
                    <w:rStyle w:val="a9"/>
                  </w:rPr>
                  <w:t>To:</w:t>
                </w:r>
              </w:sdtContent>
            </w:sdt>
            <w:r w:rsidR="00910833">
              <w:rPr>
                <w:rStyle w:val="a9"/>
              </w:rPr>
              <w:t xml:space="preserve"> </w:t>
            </w:r>
            <w:r w:rsidR="00910833" w:rsidRPr="00910833">
              <w:rPr>
                <w:noProof/>
              </w:rPr>
              <w:t xml:space="preserve">Illia Polosukhin </w:t>
            </w:r>
          </w:p>
        </w:tc>
        <w:tc>
          <w:tcPr>
            <w:tcW w:w="2175" w:type="dxa"/>
            <w:vAlign w:val="center"/>
          </w:tcPr>
          <w:p w14:paraId="727F82EF" w14:textId="77777777" w:rsidR="0023378A" w:rsidRDefault="0023378A" w:rsidP="006909B8">
            <w:pPr>
              <w:rPr>
                <w:noProof/>
              </w:rPr>
            </w:pPr>
          </w:p>
        </w:tc>
      </w:tr>
      <w:tr w:rsidR="006909B8" w:rsidRPr="00113097" w14:paraId="64AB0AAA" w14:textId="77777777" w:rsidTr="00110F99">
        <w:trPr>
          <w:trHeight w:val="216"/>
        </w:trPr>
        <w:tc>
          <w:tcPr>
            <w:tcW w:w="1800" w:type="dxa"/>
            <w:vAlign w:val="center"/>
          </w:tcPr>
          <w:p w14:paraId="40DE6930" w14:textId="77777777" w:rsidR="0023378A" w:rsidRPr="00113097" w:rsidRDefault="0023378A" w:rsidP="006909B8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7918" w:type="dxa"/>
            <w:vAlign w:val="center"/>
          </w:tcPr>
          <w:p w14:paraId="2F76324D" w14:textId="77777777" w:rsidR="0023378A" w:rsidRPr="00113097" w:rsidRDefault="0023378A" w:rsidP="006909B8">
            <w:pPr>
              <w:jc w:val="both"/>
              <w:rPr>
                <w:noProof/>
                <w:sz w:val="18"/>
                <w:szCs w:val="18"/>
              </w:rPr>
            </w:pPr>
          </w:p>
        </w:tc>
        <w:tc>
          <w:tcPr>
            <w:tcW w:w="2175" w:type="dxa"/>
            <w:vAlign w:val="center"/>
          </w:tcPr>
          <w:p w14:paraId="647481F9" w14:textId="77777777" w:rsidR="0023378A" w:rsidRPr="00113097" w:rsidRDefault="0023378A" w:rsidP="006909B8">
            <w:pPr>
              <w:rPr>
                <w:noProof/>
                <w:sz w:val="18"/>
                <w:szCs w:val="18"/>
              </w:rPr>
            </w:pPr>
          </w:p>
        </w:tc>
      </w:tr>
      <w:tr w:rsidR="006909B8" w14:paraId="79AAB36C" w14:textId="77777777" w:rsidTr="00110F99">
        <w:trPr>
          <w:trHeight w:val="435"/>
        </w:trPr>
        <w:tc>
          <w:tcPr>
            <w:tcW w:w="1800" w:type="dxa"/>
            <w:vAlign w:val="center"/>
          </w:tcPr>
          <w:p w14:paraId="10C51A77" w14:textId="77777777" w:rsidR="0023378A" w:rsidRDefault="0023378A" w:rsidP="006909B8">
            <w:pPr>
              <w:rPr>
                <w:noProof/>
              </w:rPr>
            </w:pPr>
          </w:p>
        </w:tc>
        <w:tc>
          <w:tcPr>
            <w:tcW w:w="7918" w:type="dxa"/>
            <w:shd w:val="clear" w:color="auto" w:fill="FFFFFF" w:themeFill="background1"/>
            <w:vAlign w:val="center"/>
          </w:tcPr>
          <w:p w14:paraId="7495009F" w14:textId="584816A1" w:rsidR="0023378A" w:rsidRDefault="002B2410" w:rsidP="006909B8">
            <w:pPr>
              <w:rPr>
                <w:noProof/>
              </w:rPr>
            </w:pPr>
            <w:sdt>
              <w:sdtPr>
                <w:rPr>
                  <w:rStyle w:val="a9"/>
                </w:rPr>
                <w:id w:val="755555082"/>
                <w:placeholder>
                  <w:docPart w:val="AC064B8E5861A54D843D7A9CA9312B28"/>
                </w:placeholder>
                <w:temporary/>
                <w:showingPlcHdr/>
                <w15:appearance w15:val="hidden"/>
              </w:sdtPr>
              <w:sdtEndPr>
                <w:rPr>
                  <w:rStyle w:val="a9"/>
                </w:rPr>
              </w:sdtEndPr>
              <w:sdtContent>
                <w:r w:rsidR="0023378A" w:rsidRPr="001111BE">
                  <w:rPr>
                    <w:rStyle w:val="a9"/>
                  </w:rPr>
                  <w:t>From:</w:t>
                </w:r>
              </w:sdtContent>
            </w:sdt>
            <w:r w:rsidR="0023378A">
              <w:rPr>
                <w:noProof/>
              </w:rPr>
              <w:t xml:space="preserve"> </w:t>
            </w:r>
            <w:r w:rsidR="00910833">
              <w:t xml:space="preserve"> </w:t>
            </w:r>
            <w:r w:rsidR="00910833" w:rsidRPr="00910833">
              <w:rPr>
                <w:noProof/>
              </w:rPr>
              <w:t xml:space="preserve">Alex Skidanov </w:t>
            </w:r>
          </w:p>
        </w:tc>
        <w:tc>
          <w:tcPr>
            <w:tcW w:w="2175" w:type="dxa"/>
            <w:vAlign w:val="center"/>
          </w:tcPr>
          <w:p w14:paraId="1345D936" w14:textId="77777777" w:rsidR="0023378A" w:rsidRDefault="0023378A" w:rsidP="006909B8">
            <w:pPr>
              <w:rPr>
                <w:noProof/>
              </w:rPr>
            </w:pPr>
          </w:p>
        </w:tc>
      </w:tr>
      <w:tr w:rsidR="006909B8" w14:paraId="1823B77F" w14:textId="77777777" w:rsidTr="00110F99">
        <w:trPr>
          <w:trHeight w:val="921"/>
        </w:trPr>
        <w:tc>
          <w:tcPr>
            <w:tcW w:w="1800" w:type="dxa"/>
          </w:tcPr>
          <w:p w14:paraId="24B22907" w14:textId="77777777" w:rsidR="0023378A" w:rsidRDefault="0023378A" w:rsidP="006909B8">
            <w:pPr>
              <w:rPr>
                <w:noProof/>
              </w:rPr>
            </w:pPr>
          </w:p>
        </w:tc>
        <w:tc>
          <w:tcPr>
            <w:tcW w:w="7918" w:type="dxa"/>
          </w:tcPr>
          <w:p w14:paraId="61DCAF82" w14:textId="77777777" w:rsidR="0023378A" w:rsidRDefault="0023378A" w:rsidP="006909B8">
            <w:pPr>
              <w:rPr>
                <w:noProof/>
              </w:rPr>
            </w:pPr>
          </w:p>
        </w:tc>
        <w:tc>
          <w:tcPr>
            <w:tcW w:w="2175" w:type="dxa"/>
          </w:tcPr>
          <w:p w14:paraId="6A45F061" w14:textId="77777777" w:rsidR="0023378A" w:rsidRDefault="0023378A" w:rsidP="006909B8">
            <w:pPr>
              <w:rPr>
                <w:noProof/>
              </w:rPr>
            </w:pPr>
          </w:p>
        </w:tc>
      </w:tr>
      <w:tr w:rsidR="006909B8" w14:paraId="07654B5D" w14:textId="77777777" w:rsidTr="00110F99">
        <w:trPr>
          <w:trHeight w:val="921"/>
        </w:trPr>
        <w:tc>
          <w:tcPr>
            <w:tcW w:w="1800" w:type="dxa"/>
          </w:tcPr>
          <w:p w14:paraId="2D433916" w14:textId="77777777" w:rsidR="0023378A" w:rsidRDefault="0023378A" w:rsidP="006909B8">
            <w:pPr>
              <w:jc w:val="both"/>
              <w:rPr>
                <w:noProof/>
              </w:rPr>
            </w:pPr>
          </w:p>
        </w:tc>
        <w:tc>
          <w:tcPr>
            <w:tcW w:w="7918" w:type="dxa"/>
          </w:tcPr>
          <w:p w14:paraId="1F5998B8" w14:textId="77777777" w:rsidR="0023378A" w:rsidRDefault="0023378A" w:rsidP="006909B8">
            <w:pPr>
              <w:rPr>
                <w:noProof/>
              </w:rPr>
            </w:pPr>
          </w:p>
          <w:p w14:paraId="1EA61657" w14:textId="77777777" w:rsidR="0023378A" w:rsidRDefault="0023378A" w:rsidP="006909B8">
            <w:pPr>
              <w:rPr>
                <w:noProof/>
              </w:rPr>
            </w:pPr>
          </w:p>
          <w:p w14:paraId="626CB4A3" w14:textId="77777777" w:rsidR="0023378A" w:rsidRDefault="0023378A" w:rsidP="006909B8">
            <w:pPr>
              <w:rPr>
                <w:noProof/>
              </w:rPr>
            </w:pPr>
          </w:p>
          <w:p w14:paraId="589F98DF" w14:textId="77777777" w:rsidR="0023378A" w:rsidRDefault="0023378A" w:rsidP="006909B8">
            <w:pPr>
              <w:rPr>
                <w:noProof/>
              </w:rPr>
            </w:pPr>
          </w:p>
          <w:p w14:paraId="06F1D271" w14:textId="7DB88B89" w:rsidR="0023378A" w:rsidRDefault="0023378A" w:rsidP="006909B8">
            <w:pPr>
              <w:jc w:val="both"/>
              <w:rPr>
                <w:noProof/>
              </w:rPr>
            </w:pPr>
          </w:p>
        </w:tc>
        <w:tc>
          <w:tcPr>
            <w:tcW w:w="2175" w:type="dxa"/>
          </w:tcPr>
          <w:p w14:paraId="4B097788" w14:textId="77777777" w:rsidR="0023378A" w:rsidRDefault="0023378A" w:rsidP="006909B8">
            <w:pPr>
              <w:rPr>
                <w:noProof/>
              </w:rPr>
            </w:pPr>
          </w:p>
          <w:p w14:paraId="5E6C7F9A" w14:textId="77777777" w:rsidR="001871E1" w:rsidRDefault="001871E1" w:rsidP="006909B8">
            <w:pPr>
              <w:rPr>
                <w:noProof/>
              </w:rPr>
            </w:pPr>
          </w:p>
          <w:p w14:paraId="4F3B286F" w14:textId="77777777" w:rsidR="001871E1" w:rsidRDefault="001871E1" w:rsidP="006909B8">
            <w:pPr>
              <w:rPr>
                <w:noProof/>
              </w:rPr>
            </w:pPr>
          </w:p>
          <w:p w14:paraId="10A9DFBC" w14:textId="77777777" w:rsidR="001871E1" w:rsidRDefault="001871E1" w:rsidP="006909B8">
            <w:pPr>
              <w:rPr>
                <w:noProof/>
              </w:rPr>
            </w:pPr>
          </w:p>
          <w:p w14:paraId="6868CB63" w14:textId="77777777" w:rsidR="001871E1" w:rsidRDefault="001871E1" w:rsidP="006909B8">
            <w:pPr>
              <w:rPr>
                <w:noProof/>
              </w:rPr>
            </w:pPr>
          </w:p>
          <w:p w14:paraId="5FCA6A71" w14:textId="77777777" w:rsidR="001871E1" w:rsidRDefault="001871E1" w:rsidP="006909B8">
            <w:pPr>
              <w:rPr>
                <w:noProof/>
              </w:rPr>
            </w:pPr>
          </w:p>
          <w:p w14:paraId="0622FD8A" w14:textId="736264E3" w:rsidR="001871E1" w:rsidRDefault="001871E1" w:rsidP="001871E1">
            <w:pPr>
              <w:jc w:val="both"/>
              <w:rPr>
                <w:noProof/>
              </w:rPr>
            </w:pPr>
          </w:p>
        </w:tc>
      </w:tr>
    </w:tbl>
    <w:p w14:paraId="486F255F" w14:textId="05552831" w:rsidR="00914523" w:rsidRDefault="00B96398" w:rsidP="00745AA5">
      <w:pPr>
        <w:ind w:right="-180"/>
        <w:jc w:val="left"/>
      </w:pPr>
      <w:r w:rsidRPr="00914523">
        <w:rPr>
          <w:noProof/>
        </w:rPr>
        <w:drawing>
          <wp:inline distT="0" distB="0" distL="0" distR="0" wp14:anchorId="3686CE14" wp14:editId="6C9CAEE1">
            <wp:extent cx="1413273" cy="1663911"/>
            <wp:effectExtent l="0" t="0" r="0" b="0"/>
            <wp:docPr id="11" name="Рисунок 11" descr="Изображение выглядит как векторная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векторная графика&#10;&#10;Автоматически созданное описание"/>
                    <pic:cNvPicPr/>
                  </pic:nvPicPr>
                  <pic:blipFill rotWithShape="1">
                    <a:blip r:embed="rId10"/>
                    <a:srcRect l="16202" t="10241" r="16395" b="10405"/>
                    <a:stretch/>
                  </pic:blipFill>
                  <pic:spPr bwMode="auto">
                    <a:xfrm>
                      <a:off x="0" y="0"/>
                      <a:ext cx="1484939" cy="1748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="00914523" w:rsidRPr="00914523">
        <w:rPr>
          <w:noProof/>
        </w:rPr>
        <w:drawing>
          <wp:inline distT="0" distB="0" distL="0" distR="0" wp14:anchorId="3C6C0013" wp14:editId="19B0E77A">
            <wp:extent cx="1413273" cy="1663911"/>
            <wp:effectExtent l="0" t="0" r="0" b="0"/>
            <wp:docPr id="7" name="Рисунок 7" descr="Изображение выглядит как векторная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векторная графика&#10;&#10;Автоматически созданное описание"/>
                    <pic:cNvPicPr/>
                  </pic:nvPicPr>
                  <pic:blipFill rotWithShape="1">
                    <a:blip r:embed="rId10"/>
                    <a:srcRect l="16202" t="10241" r="16395" b="10405"/>
                    <a:stretch/>
                  </pic:blipFill>
                  <pic:spPr bwMode="auto">
                    <a:xfrm>
                      <a:off x="0" y="0"/>
                      <a:ext cx="1484939" cy="1748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73A2C">
        <w:rPr>
          <w:noProof/>
        </w:rPr>
        <w:drawing>
          <wp:inline distT="0" distB="0" distL="0" distR="0" wp14:anchorId="19FD14AA" wp14:editId="58F5026D">
            <wp:extent cx="1351280" cy="8681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020" r="12138" b="35086"/>
                    <a:stretch/>
                  </pic:blipFill>
                  <pic:spPr bwMode="auto">
                    <a:xfrm>
                      <a:off x="0" y="0"/>
                      <a:ext cx="1351280" cy="868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 w:rsidR="00D7246F">
        <w:tab/>
      </w:r>
      <w:r w:rsidR="00D7246F">
        <w:tab/>
      </w:r>
      <w:r w:rsidR="00D7246F">
        <w:tab/>
      </w:r>
      <w:r w:rsidR="00D7246F">
        <w:tab/>
      </w:r>
      <w:r w:rsidR="00D7246F">
        <w:tab/>
      </w:r>
      <w:r w:rsidR="00D7246F">
        <w:tab/>
      </w:r>
      <w:r w:rsidR="00D7246F">
        <w:tab/>
      </w:r>
      <w:r w:rsidR="00D7246F">
        <w:tab/>
      </w:r>
      <w:r w:rsidR="00D7246F">
        <w:tab/>
      </w:r>
      <w:r w:rsidR="001871E1" w:rsidRPr="00673A2C">
        <w:rPr>
          <w:noProof/>
        </w:rPr>
        <w:drawing>
          <wp:inline distT="0" distB="0" distL="0" distR="0" wp14:anchorId="2EF38198" wp14:editId="4EBF7AFC">
            <wp:extent cx="1351280" cy="86810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020" r="12138" b="35086"/>
                    <a:stretch/>
                  </pic:blipFill>
                  <pic:spPr bwMode="auto">
                    <a:xfrm>
                      <a:off x="0" y="0"/>
                      <a:ext cx="1351280" cy="868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4523" w:rsidSect="001871E1">
      <w:pgSz w:w="12240" w:h="15840"/>
      <w:pgMar w:top="126" w:right="363" w:bottom="229" w:left="35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686E0" w14:textId="77777777" w:rsidR="002B2410" w:rsidRDefault="002B2410" w:rsidP="009F61C3">
      <w:r>
        <w:separator/>
      </w:r>
    </w:p>
  </w:endnote>
  <w:endnote w:type="continuationSeparator" w:id="0">
    <w:p w14:paraId="2BA263E1" w14:textId="77777777" w:rsidR="002B2410" w:rsidRDefault="002B2410" w:rsidP="009F6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3" w:usb1="00000000" w:usb2="00000000" w:usb3="00000000" w:csb0="0000000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he Hand">
    <w:panose1 w:val="03070502030502020204"/>
    <w:charset w:val="00"/>
    <w:family w:val="script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ABA67" w14:textId="77777777" w:rsidR="002B2410" w:rsidRDefault="002B2410" w:rsidP="009F61C3">
      <w:r>
        <w:separator/>
      </w:r>
    </w:p>
  </w:footnote>
  <w:footnote w:type="continuationSeparator" w:id="0">
    <w:p w14:paraId="4C63215C" w14:textId="77777777" w:rsidR="002B2410" w:rsidRDefault="002B2410" w:rsidP="009F61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yMDEyNgJS5mYGBko6SsGpxcWZ+XkgBYa1AOQvR24sAAAA"/>
  </w:docVars>
  <w:rsids>
    <w:rsidRoot w:val="00491ECC"/>
    <w:rsid w:val="0005307B"/>
    <w:rsid w:val="000636A3"/>
    <w:rsid w:val="000726FD"/>
    <w:rsid w:val="0008402D"/>
    <w:rsid w:val="000C4A3D"/>
    <w:rsid w:val="000E7F45"/>
    <w:rsid w:val="00110F99"/>
    <w:rsid w:val="001111BE"/>
    <w:rsid w:val="00113097"/>
    <w:rsid w:val="00121D53"/>
    <w:rsid w:val="00132C25"/>
    <w:rsid w:val="001871E1"/>
    <w:rsid w:val="001C5ABC"/>
    <w:rsid w:val="001D13E4"/>
    <w:rsid w:val="001F7DD8"/>
    <w:rsid w:val="0023378A"/>
    <w:rsid w:val="00267552"/>
    <w:rsid w:val="002B2410"/>
    <w:rsid w:val="00315A08"/>
    <w:rsid w:val="003355A9"/>
    <w:rsid w:val="00387368"/>
    <w:rsid w:val="00441C18"/>
    <w:rsid w:val="0047370B"/>
    <w:rsid w:val="00491ECC"/>
    <w:rsid w:val="004A16A6"/>
    <w:rsid w:val="004B7353"/>
    <w:rsid w:val="0053742D"/>
    <w:rsid w:val="00540D53"/>
    <w:rsid w:val="00592F4D"/>
    <w:rsid w:val="005A5740"/>
    <w:rsid w:val="005D5440"/>
    <w:rsid w:val="00604217"/>
    <w:rsid w:val="00606292"/>
    <w:rsid w:val="00616444"/>
    <w:rsid w:val="00647A45"/>
    <w:rsid w:val="00651BB1"/>
    <w:rsid w:val="0065760A"/>
    <w:rsid w:val="006909B8"/>
    <w:rsid w:val="00697A73"/>
    <w:rsid w:val="006B24E1"/>
    <w:rsid w:val="006F74A4"/>
    <w:rsid w:val="00714B8D"/>
    <w:rsid w:val="00734ACE"/>
    <w:rsid w:val="00745AA5"/>
    <w:rsid w:val="007A0C17"/>
    <w:rsid w:val="007C7CFE"/>
    <w:rsid w:val="007E5F0B"/>
    <w:rsid w:val="008006D1"/>
    <w:rsid w:val="00804119"/>
    <w:rsid w:val="00835B7A"/>
    <w:rsid w:val="00881DB5"/>
    <w:rsid w:val="0089097D"/>
    <w:rsid w:val="008C42BE"/>
    <w:rsid w:val="008C539F"/>
    <w:rsid w:val="00910833"/>
    <w:rsid w:val="00914523"/>
    <w:rsid w:val="009364A3"/>
    <w:rsid w:val="00945870"/>
    <w:rsid w:val="00967828"/>
    <w:rsid w:val="009B5352"/>
    <w:rsid w:val="009F61C3"/>
    <w:rsid w:val="00A84DBD"/>
    <w:rsid w:val="00B94575"/>
    <w:rsid w:val="00B96398"/>
    <w:rsid w:val="00B97EBA"/>
    <w:rsid w:val="00BA15F1"/>
    <w:rsid w:val="00C522E0"/>
    <w:rsid w:val="00C55A28"/>
    <w:rsid w:val="00C80FDF"/>
    <w:rsid w:val="00C958C5"/>
    <w:rsid w:val="00D26E7A"/>
    <w:rsid w:val="00D353D8"/>
    <w:rsid w:val="00D7246F"/>
    <w:rsid w:val="00DE4C0C"/>
    <w:rsid w:val="00E531BB"/>
    <w:rsid w:val="00E605B6"/>
    <w:rsid w:val="00E7586C"/>
    <w:rsid w:val="00E93B9F"/>
    <w:rsid w:val="00EB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7BA0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3038" w:themeColor="accent1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42D"/>
  </w:style>
  <w:style w:type="paragraph" w:styleId="1">
    <w:name w:val="heading 1"/>
    <w:basedOn w:val="a"/>
    <w:next w:val="a"/>
    <w:link w:val="10"/>
    <w:uiPriority w:val="9"/>
    <w:qFormat/>
    <w:rsid w:val="00113097"/>
    <w:pPr>
      <w:spacing w:after="480"/>
      <w:outlineLvl w:val="0"/>
    </w:pPr>
    <w:rPr>
      <w:rFonts w:asciiTheme="majorHAnsi" w:hAnsiTheme="majorHAnsi" w:cs="Times New Roman (Body CS)"/>
      <w:b/>
      <w:bCs/>
      <w:caps/>
      <w:spacing w:val="30"/>
      <w:sz w:val="96"/>
      <w:szCs w:val="96"/>
    </w:rPr>
  </w:style>
  <w:style w:type="paragraph" w:styleId="2">
    <w:name w:val="heading 2"/>
    <w:basedOn w:val="a"/>
    <w:next w:val="a"/>
    <w:link w:val="20"/>
    <w:uiPriority w:val="9"/>
    <w:unhideWhenUsed/>
    <w:qFormat/>
    <w:rsid w:val="00113097"/>
    <w:pPr>
      <w:keepNext/>
      <w:keepLines/>
      <w:spacing w:after="120"/>
      <w:outlineLvl w:val="1"/>
    </w:pPr>
    <w:rPr>
      <w:rFonts w:asciiTheme="majorHAnsi" w:eastAsiaTheme="majorEastAsia" w:hAnsiTheme="majorHAnsi" w:cs="Times New Roman (Headings CS)"/>
      <w:caps/>
      <w:spacing w:val="26"/>
      <w:sz w:val="5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097D"/>
    <w:pPr>
      <w:spacing w:after="360"/>
      <w:outlineLvl w:val="2"/>
    </w:pPr>
    <w:rPr>
      <w:b/>
      <w:bCs/>
      <w:noProof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rsid w:val="00D353D8"/>
    <w:pPr>
      <w:outlineLvl w:val="3"/>
    </w:pPr>
    <w:rPr>
      <w:rFonts w:ascii="Cambria" w:hAnsi="Cambria"/>
      <w:color w:val="002F3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1">
    <w:name w:val="Style1"/>
    <w:basedOn w:val="a1"/>
    <w:uiPriority w:val="99"/>
    <w:rsid w:val="00592F4D"/>
    <w:rPr>
      <w:rFonts w:ascii="The Hand" w:hAnsi="The Hand"/>
      <w:b/>
    </w:rPr>
    <w:tblPr/>
  </w:style>
  <w:style w:type="table" w:styleId="a3">
    <w:name w:val="Table Grid"/>
    <w:basedOn w:val="a1"/>
    <w:uiPriority w:val="39"/>
    <w:rsid w:val="001D1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13097"/>
    <w:rPr>
      <w:rFonts w:asciiTheme="majorHAnsi" w:eastAsiaTheme="majorEastAsia" w:hAnsiTheme="majorHAnsi" w:cs="Times New Roman (Headings CS)"/>
      <w:caps/>
      <w:spacing w:val="26"/>
      <w:sz w:val="52"/>
      <w:szCs w:val="26"/>
    </w:rPr>
  </w:style>
  <w:style w:type="character" w:customStyle="1" w:styleId="10">
    <w:name w:val="Заголовок 1 Знак"/>
    <w:basedOn w:val="a0"/>
    <w:link w:val="1"/>
    <w:uiPriority w:val="9"/>
    <w:rsid w:val="00113097"/>
    <w:rPr>
      <w:rFonts w:asciiTheme="majorHAnsi" w:hAnsiTheme="majorHAnsi" w:cs="Times New Roman (Body CS)"/>
      <w:b/>
      <w:bCs/>
      <w:caps/>
      <w:spacing w:val="30"/>
      <w:sz w:val="96"/>
      <w:szCs w:val="96"/>
    </w:rPr>
  </w:style>
  <w:style w:type="character" w:customStyle="1" w:styleId="30">
    <w:name w:val="Заголовок 3 Знак"/>
    <w:basedOn w:val="a0"/>
    <w:link w:val="3"/>
    <w:uiPriority w:val="9"/>
    <w:rsid w:val="0089097D"/>
    <w:rPr>
      <w:b/>
      <w:bCs/>
      <w:noProof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C522E0"/>
    <w:rPr>
      <w:rFonts w:ascii="Cambria" w:hAnsi="Cambria"/>
      <w:color w:val="002F37"/>
    </w:rPr>
  </w:style>
  <w:style w:type="paragraph" w:styleId="a4">
    <w:name w:val="header"/>
    <w:basedOn w:val="a"/>
    <w:link w:val="a5"/>
    <w:uiPriority w:val="99"/>
    <w:semiHidden/>
    <w:rsid w:val="009F61C3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522E0"/>
  </w:style>
  <w:style w:type="paragraph" w:styleId="a6">
    <w:name w:val="footer"/>
    <w:basedOn w:val="a"/>
    <w:link w:val="a7"/>
    <w:uiPriority w:val="99"/>
    <w:semiHidden/>
    <w:rsid w:val="009F61C3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C522E0"/>
  </w:style>
  <w:style w:type="character" w:styleId="a8">
    <w:name w:val="Placeholder Text"/>
    <w:basedOn w:val="a0"/>
    <w:uiPriority w:val="99"/>
    <w:semiHidden/>
    <w:rsid w:val="001111BE"/>
    <w:rPr>
      <w:color w:val="808080"/>
    </w:rPr>
  </w:style>
  <w:style w:type="character" w:styleId="a9">
    <w:name w:val="Emphasis"/>
    <w:basedOn w:val="a0"/>
    <w:uiPriority w:val="20"/>
    <w:qFormat/>
    <w:rsid w:val="001111BE"/>
    <w:rPr>
      <w:i w:val="0"/>
      <w:iCs/>
      <w:color w:val="A89EA8" w:themeColor="background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andeka/Downloads/tf0000207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94E311FCF4C346A76541BE5959FB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9CF466-18B4-F54B-B224-AA850479CA81}"/>
      </w:docPartPr>
      <w:docPartBody>
        <w:p w:rsidR="00F023BF" w:rsidRDefault="008F7391" w:rsidP="008F7391">
          <w:pPr>
            <w:pStyle w:val="0D94E311FCF4C346A76541BE5959FB52"/>
          </w:pPr>
          <w:r w:rsidRPr="009B5352">
            <w:t>A SPECIAL</w:t>
          </w:r>
        </w:p>
      </w:docPartBody>
    </w:docPart>
    <w:docPart>
      <w:docPartPr>
        <w:name w:val="D0D21E8DF977264887C8E18F1B7B9F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C32546-B65B-2441-B125-651B1E1516A4}"/>
      </w:docPartPr>
      <w:docPartBody>
        <w:p w:rsidR="00F023BF" w:rsidRDefault="008F7391" w:rsidP="008F7391">
          <w:pPr>
            <w:pStyle w:val="D0D21E8DF977264887C8E18F1B7B9FB9"/>
          </w:pPr>
          <w:r w:rsidRPr="00113097">
            <w:t>GIFT</w:t>
          </w:r>
          <w:r w:rsidRPr="00606292">
            <w:t xml:space="preserve"> FOR YOU</w:t>
          </w:r>
        </w:p>
      </w:docPartBody>
    </w:docPart>
    <w:docPart>
      <w:docPartPr>
        <w:name w:val="EEF6C11B7B4D6143ADDCF005992650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55931C-A839-C34A-B407-F1CB81211324}"/>
      </w:docPartPr>
      <w:docPartBody>
        <w:p w:rsidR="00F023BF" w:rsidRDefault="008F7391" w:rsidP="008F7391">
          <w:pPr>
            <w:pStyle w:val="EEF6C11B7B4D6143ADDCF005992650C2"/>
          </w:pPr>
          <w:r w:rsidRPr="0089097D">
            <w:t>This certificate entitles you to</w:t>
          </w:r>
        </w:p>
      </w:docPartBody>
    </w:docPart>
    <w:docPart>
      <w:docPartPr>
        <w:name w:val="88B231FBAA94674E80BE89A41737B3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99DFFF-4877-F94F-846B-EBE51A25C4DD}"/>
      </w:docPartPr>
      <w:docPartBody>
        <w:p w:rsidR="00F023BF" w:rsidRDefault="008F7391" w:rsidP="008F7391">
          <w:pPr>
            <w:pStyle w:val="88B231FBAA94674E80BE89A41737B32E"/>
          </w:pPr>
          <w:r w:rsidRPr="001111BE">
            <w:rPr>
              <w:rStyle w:val="a3"/>
            </w:rPr>
            <w:t>To:</w:t>
          </w:r>
        </w:p>
      </w:docPartBody>
    </w:docPart>
    <w:docPart>
      <w:docPartPr>
        <w:name w:val="AC064B8E5861A54D843D7A9CA9312B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2CBED1-54CF-7F45-847D-BCABB7C72E15}"/>
      </w:docPartPr>
      <w:docPartBody>
        <w:p w:rsidR="00F023BF" w:rsidRDefault="008F7391" w:rsidP="008F7391">
          <w:pPr>
            <w:pStyle w:val="AC064B8E5861A54D843D7A9CA9312B28"/>
          </w:pPr>
          <w:r w:rsidRPr="001111BE">
            <w:rPr>
              <w:rStyle w:val="a3"/>
            </w:rPr>
            <w:t>From: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3" w:usb1="00000000" w:usb2="00000000" w:usb3="00000000" w:csb0="0000000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he Hand">
    <w:panose1 w:val="03070502030502020204"/>
    <w:charset w:val="00"/>
    <w:family w:val="script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91"/>
    <w:rsid w:val="003C6AA0"/>
    <w:rsid w:val="004C29A5"/>
    <w:rsid w:val="008F7391"/>
    <w:rsid w:val="00B2706F"/>
    <w:rsid w:val="00DE6363"/>
    <w:rsid w:val="00F0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F7391"/>
    <w:rPr>
      <w:i w:val="0"/>
      <w:iCs/>
      <w:color w:val="AEAAAA" w:themeColor="background2" w:themeShade="BF"/>
    </w:rPr>
  </w:style>
  <w:style w:type="paragraph" w:customStyle="1" w:styleId="0D94E311FCF4C346A76541BE5959FB52">
    <w:name w:val="0D94E311FCF4C346A76541BE5959FB52"/>
    <w:rsid w:val="008F7391"/>
  </w:style>
  <w:style w:type="paragraph" w:customStyle="1" w:styleId="D0D21E8DF977264887C8E18F1B7B9FB9">
    <w:name w:val="D0D21E8DF977264887C8E18F1B7B9FB9"/>
    <w:rsid w:val="008F7391"/>
  </w:style>
  <w:style w:type="paragraph" w:customStyle="1" w:styleId="EEF6C11B7B4D6143ADDCF005992650C2">
    <w:name w:val="EEF6C11B7B4D6143ADDCF005992650C2"/>
    <w:rsid w:val="008F7391"/>
  </w:style>
  <w:style w:type="paragraph" w:customStyle="1" w:styleId="88B231FBAA94674E80BE89A41737B32E">
    <w:name w:val="88B231FBAA94674E80BE89A41737B32E"/>
    <w:rsid w:val="008F7391"/>
  </w:style>
  <w:style w:type="paragraph" w:customStyle="1" w:styleId="AC064B8E5861A54D843D7A9CA9312B28">
    <w:name w:val="AC064B8E5861A54D843D7A9CA9312B28"/>
    <w:rsid w:val="008F73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ift Certificate">
      <a:dk1>
        <a:srgbClr val="000000"/>
      </a:dk1>
      <a:lt1>
        <a:srgbClr val="FFFFFF"/>
      </a:lt1>
      <a:dk2>
        <a:srgbClr val="373545"/>
      </a:dk2>
      <a:lt2>
        <a:srgbClr val="DCD8DC"/>
      </a:lt2>
      <a:accent1>
        <a:srgbClr val="003038"/>
      </a:accent1>
      <a:accent2>
        <a:srgbClr val="A4D8D7"/>
      </a:accent2>
      <a:accent3>
        <a:srgbClr val="827E79"/>
      </a:accent3>
      <a:accent4>
        <a:srgbClr val="C6C3BB"/>
      </a:accent4>
      <a:accent5>
        <a:srgbClr val="00AE9B"/>
      </a:accent5>
      <a:accent6>
        <a:srgbClr val="F4E4DE"/>
      </a:accent6>
      <a:hlink>
        <a:srgbClr val="69A020"/>
      </a:hlink>
      <a:folHlink>
        <a:srgbClr val="8C8C8C"/>
      </a:folHlink>
    </a:clrScheme>
    <a:fontScheme name="Gift certificate">
      <a:majorFont>
        <a:latin typeface="Tw Cen MT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9A6887-D3F9-4546-8E31-4C4FB313C0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A04DB9-F58F-4B89-884B-F76A4408FD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445BEA-FB7A-4CD4-90A4-2496BA560FCC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4E0036F-C75C-4ABB-8504-71D58C32C9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tf00002076_win32.dotx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2021-12-15T22:03:00Z</dcterms:created>
  <dcterms:modified xsi:type="dcterms:W3CDTF">2021-12-21T17:22:00Z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